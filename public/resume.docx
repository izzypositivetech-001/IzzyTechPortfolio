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D22188">
        <w:tc>
          <w:tcPr>
            <w:tcW w:w="9360" w:type="dxa"/>
          </w:tcPr>
          <w:p w:rsidR="00384F21" w:rsidRPr="00384F21" w:rsidRDefault="00FC4F3F" w:rsidP="00FC4F3F">
            <w:pPr>
              <w:pStyle w:val="Title"/>
            </w:pPr>
            <w:proofErr w:type="spellStart"/>
            <w:r>
              <w:t>Gbadebo</w:t>
            </w:r>
            <w:proofErr w:type="spellEnd"/>
            <w:r>
              <w:t xml:space="preserve"> </w:t>
            </w:r>
            <w:proofErr w:type="spellStart"/>
            <w:r>
              <w:t>Adewale</w:t>
            </w:r>
            <w:proofErr w:type="spellEnd"/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:rsidTr="00D22188">
        <w:trPr>
          <w:trHeight w:val="598"/>
        </w:trPr>
        <w:tc>
          <w:tcPr>
            <w:tcW w:w="4680" w:type="dxa"/>
          </w:tcPr>
          <w:p w:rsidR="00910CBB" w:rsidRPr="00F14524" w:rsidRDefault="00FC4F3F" w:rsidP="00F14524">
            <w:pPr>
              <w:pStyle w:val="ContactInfo"/>
            </w:pPr>
            <w:r>
              <w:t xml:space="preserve"> Phone: 07059803461</w:t>
            </w:r>
          </w:p>
          <w:p w:rsidR="00910CBB" w:rsidRDefault="00FC4F3F" w:rsidP="00FC4F3F">
            <w:pPr>
              <w:pStyle w:val="ContactInfo"/>
            </w:pPr>
            <w:r>
              <w:t xml:space="preserve">No 9 </w:t>
            </w:r>
            <w:proofErr w:type="spellStart"/>
            <w:r>
              <w:t>akinosho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off </w:t>
            </w:r>
            <w:proofErr w:type="spellStart"/>
            <w:r>
              <w:t>sesanmoyegun</w:t>
            </w:r>
            <w:proofErr w:type="spellEnd"/>
            <w:r>
              <w:t xml:space="preserve"> , </w:t>
            </w:r>
            <w:proofErr w:type="spellStart"/>
            <w:r>
              <w:t>ijesha</w:t>
            </w:r>
            <w:proofErr w:type="spellEnd"/>
            <w:r>
              <w:t xml:space="preserve"> </w:t>
            </w:r>
            <w:proofErr w:type="spellStart"/>
            <w:r>
              <w:t>surulere</w:t>
            </w:r>
            <w:proofErr w:type="spellEnd"/>
            <w:r>
              <w:t xml:space="preserve"> </w:t>
            </w:r>
            <w:proofErr w:type="spellStart"/>
            <w:r>
              <w:t>lagos</w:t>
            </w:r>
            <w:proofErr w:type="spellEnd"/>
          </w:p>
        </w:tc>
        <w:tc>
          <w:tcPr>
            <w:tcW w:w="4680" w:type="dxa"/>
          </w:tcPr>
          <w:p w:rsidR="00910CBB" w:rsidRDefault="00E63B0C" w:rsidP="00F14524">
            <w:pPr>
              <w:pStyle w:val="ContactInfoRight"/>
            </w:pPr>
            <w:hyperlink r:id="rId7" w:history="1">
              <w:r w:rsidRPr="008326C2">
                <w:rPr>
                  <w:rStyle w:val="Hyperlink"/>
                </w:rPr>
                <w:t>izzypositivetech@gmail.com</w:t>
              </w:r>
            </w:hyperlink>
          </w:p>
          <w:p w:rsidR="00E63B0C" w:rsidRPr="00F14524" w:rsidRDefault="00E63B0C" w:rsidP="00F14524">
            <w:pPr>
              <w:pStyle w:val="ContactInfoRight"/>
            </w:pPr>
            <w:proofErr w:type="spellStart"/>
            <w:r>
              <w:t>linkedin</w:t>
            </w:r>
            <w:proofErr w:type="spellEnd"/>
            <w:r>
              <w:rPr>
                <w:rStyle w:val="Emphasis"/>
                <w:rFonts w:ascii="Segoe UI Symbol" w:hAnsi="Segoe UI Symbol" w:cs="Segoe UI Symbol"/>
                <w:color w:val="404040"/>
                <w:shd w:val="clear" w:color="auto" w:fill="FFFFFF"/>
              </w:rPr>
              <w:t>👨💻</w:t>
            </w:r>
            <w:r>
              <w:rPr>
                <w:rStyle w:val="Emphasis"/>
                <w:rFonts w:ascii="Segoe UI Symbol" w:hAnsi="Segoe UI Symbol" w:cs="Segoe UI Symbol"/>
                <w:color w:val="40404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www.linkedin.com/in/gbadebo-adewale-717867350</w:t>
            </w:r>
          </w:p>
          <w:p w:rsidR="00910CBB" w:rsidRDefault="00E63B0C" w:rsidP="00E63B0C">
            <w:pPr>
              <w:pStyle w:val="ContactInfoRight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8" w:history="1">
              <w:r>
                <w:rPr>
                  <w:rStyle w:val="Hyperlink"/>
                </w:rPr>
                <w:t>izzypositivetech-001</w:t>
              </w:r>
            </w:hyperlink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1E5C69" w:rsidTr="00D22188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6C6B11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084739AAE1554695801E3222E55B8E25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D13586" w:rsidRPr="0021102E">
                  <w:rPr>
                    <w:rFonts w:ascii="Georgia" w:hAnsi="Georgia"/>
                    <w:sz w:val="24"/>
                    <w:szCs w:val="24"/>
                  </w:rPr>
                  <w:t>Objective</w:t>
                </w:r>
                <w:bookmarkEnd w:id="0"/>
              </w:sdtContent>
            </w:sdt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21102E" w:rsidRDefault="00FC4F3F" w:rsidP="00FC4F3F">
            <w:pPr>
              <w:rPr>
                <w:rFonts w:ascii="Georgia" w:hAnsi="Georgia"/>
                <w:sz w:val="24"/>
                <w:szCs w:val="24"/>
              </w:rPr>
            </w:pP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Passionate and skilled Software Developer with hands-on training in full-stack development from </w:t>
            </w:r>
            <w:proofErr w:type="spellStart"/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GoMyCode</w:t>
            </w:r>
            <w:proofErr w:type="spellEnd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. Adept at building responsive web applications using modern technologies like 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JavaS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cript, React, Node.js, and Express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. Seeking an 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internship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to apply my technical skills, contribute to innovative projects, and grow in a collaborative environment.</w:t>
            </w:r>
          </w:p>
        </w:tc>
      </w:tr>
      <w:tr w:rsidR="00910CBB" w:rsidRPr="0021102E" w:rsidTr="00D22188">
        <w:sdt>
          <w:sdtPr>
            <w:rPr>
              <w:rFonts w:ascii="Georgia" w:hAnsi="Georgia"/>
              <w:sz w:val="24"/>
              <w:szCs w:val="24"/>
            </w:rPr>
            <w:alias w:val="Skills &amp; Abilities:"/>
            <w:tag w:val="Skills &amp; Abilities:"/>
            <w:id w:val="5444160"/>
            <w:placeholder>
              <w:docPart w:val="0AC2238688D649C59A2DC44675045C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21102E" w:rsidRDefault="00D13586" w:rsidP="002B7E4E">
                <w:pPr>
                  <w:pStyle w:val="Heading1"/>
                  <w:rPr>
                    <w:rFonts w:ascii="Georgia" w:hAnsi="Georgia"/>
                    <w:sz w:val="24"/>
                    <w:szCs w:val="24"/>
                  </w:rPr>
                </w:pPr>
                <w:r w:rsidRPr="0021102E">
                  <w:rPr>
                    <w:rFonts w:ascii="Georgia" w:hAnsi="Georgia"/>
                    <w:sz w:val="24"/>
                    <w:szCs w:val="24"/>
                  </w:rP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C4F3F" w:rsidRPr="0021102E" w:rsidRDefault="00FC4F3F" w:rsidP="00FC4F3F">
            <w:pPr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</w:pPr>
            <w:r w:rsidRPr="0021102E">
              <w:rPr>
                <w:rFonts w:ascii="Segoe UI Symbol" w:hAnsi="Segoe UI Symbol" w:cs="Segoe UI Symbol"/>
                <w:color w:val="404040"/>
                <w:sz w:val="24"/>
                <w:szCs w:val="24"/>
                <w:shd w:val="clear" w:color="auto" w:fill="FFFFFF"/>
              </w:rPr>
              <w:t>✅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Frontend: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HTML5, CSS3, JavaScript (ES6+), React.js, Bootstrap, Tailwind CSS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</w:rPr>
              <w:br/>
            </w:r>
            <w:r w:rsidRPr="0021102E">
              <w:rPr>
                <w:rFonts w:ascii="Segoe UI Symbol" w:hAnsi="Segoe UI Symbol" w:cs="Segoe UI Symbol"/>
                <w:color w:val="404040"/>
                <w:sz w:val="24"/>
                <w:szCs w:val="24"/>
                <w:shd w:val="clear" w:color="auto" w:fill="FFFFFF"/>
              </w:rPr>
              <w:t>✅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Backend: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Node.js, Express.js</w:t>
            </w:r>
          </w:p>
          <w:p w:rsidR="00A9541B" w:rsidRPr="0021102E" w:rsidRDefault="00FC4F3F" w:rsidP="00FC4F3F">
            <w:pPr>
              <w:rPr>
                <w:rFonts w:ascii="Georgia" w:hAnsi="Georgia"/>
                <w:sz w:val="24"/>
                <w:szCs w:val="24"/>
              </w:rPr>
            </w:pPr>
            <w:r w:rsidRPr="0021102E">
              <w:rPr>
                <w:rFonts w:ascii="Segoe UI Symbol" w:hAnsi="Segoe UI Symbol" w:cs="Segoe UI Symbol"/>
                <w:color w:val="404040"/>
                <w:sz w:val="24"/>
                <w:szCs w:val="24"/>
                <w:shd w:val="clear" w:color="auto" w:fill="FFFFFF"/>
              </w:rPr>
              <w:t>✅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Database: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MongoDB</w:t>
            </w:r>
            <w:proofErr w:type="spellEnd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, MySQL, Firebase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</w:rPr>
              <w:br/>
            </w:r>
            <w:r w:rsidRPr="0021102E">
              <w:rPr>
                <w:rFonts w:ascii="Segoe UI Symbol" w:hAnsi="Segoe UI Symbol" w:cs="Segoe UI Symbol"/>
                <w:color w:val="404040"/>
                <w:sz w:val="24"/>
                <w:szCs w:val="24"/>
                <w:shd w:val="clear" w:color="auto" w:fill="FFFFFF"/>
              </w:rPr>
              <w:t>✅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Tools &amp; Platforms: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 xml:space="preserve">, VS Code, Postman, </w:t>
            </w:r>
            <w:proofErr w:type="spellStart"/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Figma</w:t>
            </w:r>
            <w:proofErr w:type="spellEnd"/>
            <w:r w:rsidRPr="0021102E">
              <w:rPr>
                <w:rFonts w:ascii="Georgia" w:hAnsi="Georgia" w:cs="Segoe UI"/>
                <w:color w:val="404040"/>
                <w:sz w:val="24"/>
                <w:szCs w:val="24"/>
              </w:rPr>
              <w:br/>
            </w:r>
            <w:r w:rsidRPr="0021102E">
              <w:rPr>
                <w:rFonts w:ascii="Segoe UI Symbol" w:hAnsi="Segoe UI Symbol" w:cs="Segoe UI Symbol"/>
                <w:color w:val="404040"/>
                <w:sz w:val="24"/>
                <w:szCs w:val="24"/>
                <w:shd w:val="clear" w:color="auto" w:fill="FFFFFF"/>
              </w:rPr>
              <w:t>✅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</w:t>
            </w:r>
            <w:r w:rsidRPr="0021102E">
              <w:rPr>
                <w:rStyle w:val="Strong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Soft Skills:</w:t>
            </w:r>
            <w:r w:rsidRPr="0021102E">
              <w:rPr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 Problem-solving, Teamwork, Adaptability, Agile Methodology</w:t>
            </w:r>
          </w:p>
        </w:tc>
      </w:tr>
      <w:tr w:rsidR="00910CBB" w:rsidTr="00D22188">
        <w:sdt>
          <w:sdtPr>
            <w:rPr>
              <w:rFonts w:ascii="Georgia" w:hAnsi="Georgia"/>
              <w:sz w:val="24"/>
              <w:szCs w:val="24"/>
            </w:rPr>
            <w:alias w:val="Education:"/>
            <w:tag w:val="Education:"/>
            <w:id w:val="5444174"/>
            <w:placeholder>
              <w:docPart w:val="468E1B6A1E3F498D8BD601570051C8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21102E" w:rsidRDefault="004513B2" w:rsidP="002B7E4E">
                <w:pPr>
                  <w:pStyle w:val="Heading1"/>
                  <w:rPr>
                    <w:rFonts w:ascii="Georgia" w:hAnsi="Georgia"/>
                    <w:sz w:val="24"/>
                    <w:szCs w:val="24"/>
                  </w:rPr>
                </w:pPr>
                <w:r w:rsidRPr="0021102E">
                  <w:rPr>
                    <w:rFonts w:ascii="Georgia" w:hAnsi="Georgia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C4F3F" w:rsidRPr="0021102E" w:rsidRDefault="00FC4F3F" w:rsidP="00FC4F3F">
            <w:pPr>
              <w:pStyle w:val="ds-markdown-paragraph"/>
              <w:shd w:val="clear" w:color="auto" w:fill="FFFFFF"/>
              <w:spacing w:before="206" w:beforeAutospacing="0" w:after="206" w:afterAutospacing="0" w:line="429" w:lineRule="atLeast"/>
              <w:rPr>
                <w:rFonts w:ascii="Georgia" w:hAnsi="Georgia" w:cs="Segoe UI"/>
                <w:color w:val="404040"/>
              </w:rPr>
            </w:pPr>
            <w:proofErr w:type="spellStart"/>
            <w:r w:rsidRPr="0021102E">
              <w:rPr>
                <w:rStyle w:val="Strong"/>
                <w:rFonts w:ascii="Georgia" w:hAnsi="Georgia" w:cs="Segoe UI"/>
                <w:color w:val="404040"/>
              </w:rPr>
              <w:t>GoMyCode</w:t>
            </w:r>
            <w:proofErr w:type="spellEnd"/>
            <w:r w:rsidRPr="0021102E">
              <w:rPr>
                <w:rFonts w:ascii="Georgia" w:hAnsi="Georgia" w:cs="Segoe UI"/>
                <w:color w:val="404040"/>
              </w:rPr>
              <w:t xml:space="preserve"> – Software Development </w:t>
            </w:r>
            <w:proofErr w:type="spellStart"/>
            <w:r w:rsidRPr="0021102E">
              <w:rPr>
                <w:rFonts w:ascii="Georgia" w:hAnsi="Georgia" w:cs="Segoe UI"/>
                <w:color w:val="404040"/>
              </w:rPr>
              <w:t>Bootcamp</w:t>
            </w:r>
            <w:proofErr w:type="spellEnd"/>
            <w:r w:rsidRPr="0021102E">
              <w:rPr>
                <w:rFonts w:ascii="Georgia" w:hAnsi="Georgia" w:cs="Segoe UI"/>
                <w:color w:val="404040"/>
              </w:rPr>
              <w:br/>
            </w:r>
            <w:r w:rsidRPr="0021102E">
              <w:rPr>
                <w:rFonts w:ascii="Segoe UI Symbol" w:hAnsi="Segoe UI Symbol" w:cs="Segoe UI Symbol"/>
                <w:color w:val="404040"/>
              </w:rPr>
              <w:t>📍</w:t>
            </w:r>
            <w:r w:rsidRPr="0021102E">
              <w:rPr>
                <w:rFonts w:ascii="Georgia" w:hAnsi="Georgia" w:cs="Segoe UI"/>
                <w:color w:val="404040"/>
              </w:rPr>
              <w:t xml:space="preserve"> 230 </w:t>
            </w:r>
            <w:proofErr w:type="spellStart"/>
            <w:r w:rsidRPr="0021102E">
              <w:rPr>
                <w:rFonts w:ascii="Georgia" w:hAnsi="Georgia" w:cs="Segoe UI"/>
                <w:color w:val="404040"/>
              </w:rPr>
              <w:t>hubert</w:t>
            </w:r>
            <w:proofErr w:type="spellEnd"/>
            <w:r w:rsidRPr="0021102E">
              <w:rPr>
                <w:rFonts w:ascii="Georgia" w:hAnsi="Georgia" w:cs="Segoe UI"/>
                <w:color w:val="404040"/>
              </w:rPr>
              <w:t xml:space="preserve"> </w:t>
            </w:r>
            <w:proofErr w:type="spellStart"/>
            <w:r w:rsidRPr="0021102E">
              <w:rPr>
                <w:rFonts w:ascii="Georgia" w:hAnsi="Georgia" w:cs="Segoe UI"/>
                <w:color w:val="404040"/>
              </w:rPr>
              <w:t>macaulay</w:t>
            </w:r>
            <w:proofErr w:type="spellEnd"/>
            <w:r w:rsidRPr="0021102E">
              <w:rPr>
                <w:rFonts w:ascii="Georgia" w:hAnsi="Georgia" w:cs="Segoe UI"/>
                <w:color w:val="404040"/>
              </w:rPr>
              <w:t xml:space="preserve"> way </w:t>
            </w:r>
            <w:proofErr w:type="spellStart"/>
            <w:r w:rsidRPr="0021102E">
              <w:rPr>
                <w:rFonts w:ascii="Georgia" w:hAnsi="Georgia" w:cs="Segoe UI"/>
                <w:color w:val="404040"/>
              </w:rPr>
              <w:t>yaba</w:t>
            </w:r>
            <w:proofErr w:type="spellEnd"/>
            <w:r w:rsidRPr="0021102E">
              <w:rPr>
                <w:rFonts w:ascii="Georgia" w:hAnsi="Georgia" w:cs="Segoe UI"/>
                <w:color w:val="404040"/>
              </w:rPr>
              <w:t xml:space="preserve"> | </w:t>
            </w:r>
            <w:r w:rsidRPr="0021102E">
              <w:rPr>
                <w:rFonts w:ascii="Segoe UI Symbol" w:hAnsi="Segoe UI Symbol" w:cs="Segoe UI Symbol"/>
                <w:color w:val="404040"/>
              </w:rPr>
              <w:t>📅</w:t>
            </w:r>
            <w:r w:rsidRPr="0021102E">
              <w:rPr>
                <w:rFonts w:ascii="Georgia" w:hAnsi="Georgia" w:cs="Segoe UI"/>
                <w:color w:val="404040"/>
              </w:rPr>
              <w:t xml:space="preserve"> [2024 - 2025</w:t>
            </w:r>
            <w:r w:rsidRPr="0021102E">
              <w:rPr>
                <w:rFonts w:ascii="Georgia" w:hAnsi="Georgia" w:cs="Segoe UI"/>
                <w:color w:val="404040"/>
              </w:rPr>
              <w:t>]</w:t>
            </w:r>
          </w:p>
          <w:p w:rsidR="00FC4F3F" w:rsidRPr="0021102E" w:rsidRDefault="00FC4F3F" w:rsidP="00FC4F3F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line="429" w:lineRule="atLeast"/>
              <w:ind w:left="0"/>
              <w:rPr>
                <w:rFonts w:ascii="Georgia" w:hAnsi="Georgia" w:cs="Segoe UI"/>
                <w:color w:val="404040"/>
              </w:rPr>
            </w:pPr>
            <w:r w:rsidRPr="0021102E">
              <w:rPr>
                <w:rFonts w:ascii="Georgia" w:hAnsi="Georgia" w:cs="Segoe UI"/>
                <w:color w:val="404040"/>
              </w:rPr>
              <w:t>Completed intensive training in </w:t>
            </w:r>
            <w:r w:rsidRPr="0021102E">
              <w:rPr>
                <w:rStyle w:val="Strong"/>
                <w:rFonts w:ascii="Georgia" w:hAnsi="Georgia" w:cs="Segoe UI"/>
                <w:color w:val="404040"/>
              </w:rPr>
              <w:t>full-stack web development</w:t>
            </w:r>
            <w:r w:rsidRPr="0021102E">
              <w:rPr>
                <w:rFonts w:ascii="Georgia" w:hAnsi="Georgia" w:cs="Segoe UI"/>
                <w:color w:val="404040"/>
              </w:rPr>
              <w:t>.</w:t>
            </w:r>
          </w:p>
          <w:p w:rsidR="00FC4F3F" w:rsidRPr="0021102E" w:rsidRDefault="00FC4F3F" w:rsidP="00FC4F3F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line="429" w:lineRule="atLeast"/>
              <w:ind w:left="0"/>
              <w:rPr>
                <w:rFonts w:ascii="Georgia" w:hAnsi="Georgia" w:cs="Segoe UI"/>
                <w:color w:val="404040"/>
              </w:rPr>
            </w:pPr>
            <w:r w:rsidRPr="0021102E">
              <w:rPr>
                <w:rFonts w:ascii="Georgia" w:hAnsi="Georgia" w:cs="Segoe UI"/>
                <w:color w:val="404040"/>
              </w:rPr>
              <w:t>Bu</w:t>
            </w:r>
            <w:r w:rsidRPr="0021102E">
              <w:rPr>
                <w:rFonts w:ascii="Georgia" w:hAnsi="Georgia" w:cs="Segoe UI"/>
                <w:color w:val="404040"/>
              </w:rPr>
              <w:t xml:space="preserve">ilt multiple projects including e-commerce </w:t>
            </w:r>
            <w:proofErr w:type="gramStart"/>
            <w:r w:rsidRPr="0021102E">
              <w:rPr>
                <w:rFonts w:ascii="Georgia" w:hAnsi="Georgia" w:cs="Segoe UI"/>
                <w:color w:val="404040"/>
              </w:rPr>
              <w:t>website ,</w:t>
            </w:r>
            <w:proofErr w:type="gramEnd"/>
            <w:r w:rsidRPr="0021102E">
              <w:rPr>
                <w:rFonts w:ascii="Georgia" w:hAnsi="Georgia" w:cs="Segoe UI"/>
                <w:color w:val="404040"/>
              </w:rPr>
              <w:t xml:space="preserve"> </w:t>
            </w:r>
            <w:r w:rsidRPr="0021102E">
              <w:rPr>
                <w:rFonts w:ascii="Georgia" w:hAnsi="Georgia" w:cs="Segoe UI"/>
                <w:color w:val="404040"/>
              </w:rPr>
              <w:t>.</w:t>
            </w:r>
          </w:p>
          <w:p w:rsidR="00B656B9" w:rsidRPr="0021102E" w:rsidRDefault="00B656B9" w:rsidP="00FC4F3F">
            <w:pPr>
              <w:pStyle w:val="Heading2"/>
              <w:rPr>
                <w:rFonts w:ascii="Georgia" w:hAnsi="Georgia"/>
                <w:sz w:val="24"/>
                <w:szCs w:val="24"/>
              </w:rPr>
            </w:pPr>
          </w:p>
        </w:tc>
      </w:tr>
      <w:tr w:rsidR="00B656B9" w:rsidTr="00D22188">
        <w:sdt>
          <w:sdtPr>
            <w:rPr>
              <w:rFonts w:ascii="Georgia" w:hAnsi="Georgia"/>
              <w:sz w:val="24"/>
              <w:szCs w:val="24"/>
            </w:rPr>
            <w:alias w:val="Communication:"/>
            <w:tag w:val="Communication:"/>
            <w:id w:val="-90782651"/>
            <w:placeholder>
              <w:docPart w:val="54F34EB44A1947DFA9DD3723C2B268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B656B9" w:rsidRPr="0021102E" w:rsidRDefault="00B656B9" w:rsidP="002B7E4E">
                <w:pPr>
                  <w:pStyle w:val="Heading1"/>
                  <w:rPr>
                    <w:rFonts w:ascii="Georgia" w:hAnsi="Georgia"/>
                    <w:sz w:val="24"/>
                    <w:szCs w:val="24"/>
                  </w:rPr>
                </w:pPr>
                <w:r w:rsidRPr="0021102E">
                  <w:rPr>
                    <w:rFonts w:ascii="Georgia" w:hAnsi="Georgia"/>
                    <w:sz w:val="24"/>
                    <w:szCs w:val="24"/>
                  </w:rPr>
                  <w:t>Communication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21102E" w:rsidRDefault="00FC4F3F" w:rsidP="00FC4F3F">
            <w:pPr>
              <w:rPr>
                <w:rStyle w:val="Emphasis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</w:pPr>
            <w:r w:rsidRPr="0021102E">
              <w:rPr>
                <w:rStyle w:val="Emphasis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 xml:space="preserve">Effective communicator with experience in collaborative projects, technical documentation, and presenting ideas clearly to both technical and non-technical audiences. Fluent </w:t>
            </w:r>
            <w:r w:rsidR="006A25E9" w:rsidRPr="0021102E">
              <w:rPr>
                <w:rStyle w:val="Emphasis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in English and Yoruba</w:t>
            </w:r>
            <w:r w:rsidRPr="0021102E">
              <w:rPr>
                <w:rStyle w:val="Emphasis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 xml:space="preserve"> with a knack for simplifying complex concepts.</w:t>
            </w:r>
          </w:p>
          <w:p w:rsidR="006A25E9" w:rsidRPr="0021102E" w:rsidRDefault="006A25E9" w:rsidP="00FC4F3F">
            <w:pPr>
              <w:rPr>
                <w:rStyle w:val="Emphasis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</w:pPr>
          </w:p>
          <w:p w:rsidR="006A25E9" w:rsidRPr="0021102E" w:rsidRDefault="006A25E9" w:rsidP="006A25E9">
            <w:pPr>
              <w:pStyle w:val="ds-markdown-paragraph"/>
              <w:shd w:val="clear" w:color="auto" w:fill="FFFFFF"/>
              <w:spacing w:before="206" w:beforeAutospacing="0" w:after="206" w:afterAutospacing="0" w:line="429" w:lineRule="atLeast"/>
              <w:rPr>
                <w:rFonts w:ascii="Georgia" w:hAnsi="Georgia" w:cs="Segoe UI"/>
                <w:color w:val="404040"/>
              </w:rPr>
            </w:pPr>
            <w:r w:rsidRPr="0021102E">
              <w:rPr>
                <w:rFonts w:ascii="Georgia" w:hAnsi="Georgia" w:cs="Segoe UI"/>
                <w:color w:val="404040"/>
              </w:rPr>
              <w:t>Strong technical communicator adept at:</w:t>
            </w:r>
          </w:p>
          <w:p w:rsidR="006A25E9" w:rsidRPr="0021102E" w:rsidRDefault="006A25E9" w:rsidP="006A25E9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before="0" w:beforeAutospacing="0" w:line="429" w:lineRule="atLeast"/>
              <w:ind w:left="0"/>
              <w:rPr>
                <w:rFonts w:ascii="Georgia" w:hAnsi="Georgia" w:cs="Segoe UI"/>
                <w:color w:val="404040"/>
              </w:rPr>
            </w:pPr>
            <w:r w:rsidRPr="0021102E">
              <w:rPr>
                <w:rFonts w:ascii="Georgia" w:hAnsi="Georgia" w:cs="Segoe UI"/>
                <w:color w:val="404040"/>
              </w:rPr>
              <w:t>Collaborating in Agile teams (daily stand-ups, sprint planning)</w:t>
            </w:r>
          </w:p>
          <w:p w:rsidR="006A25E9" w:rsidRPr="0021102E" w:rsidRDefault="006A25E9" w:rsidP="006A25E9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before="0" w:beforeAutospacing="0" w:line="429" w:lineRule="atLeast"/>
              <w:ind w:left="0"/>
              <w:rPr>
                <w:rFonts w:ascii="Georgia" w:hAnsi="Georgia" w:cs="Segoe UI"/>
                <w:color w:val="404040"/>
              </w:rPr>
            </w:pPr>
            <w:r w:rsidRPr="0021102E">
              <w:rPr>
                <w:rFonts w:ascii="Georgia" w:hAnsi="Georgia" w:cs="Segoe UI"/>
                <w:color w:val="404040"/>
              </w:rPr>
              <w:lastRenderedPageBreak/>
              <w:t>Documenting code and writing clear commit messages</w:t>
            </w:r>
          </w:p>
          <w:p w:rsidR="006A25E9" w:rsidRPr="0021102E" w:rsidRDefault="006A25E9" w:rsidP="006A25E9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before="0" w:beforeAutospacing="0" w:line="429" w:lineRule="atLeast"/>
              <w:ind w:left="0"/>
              <w:rPr>
                <w:rFonts w:ascii="Georgia" w:hAnsi="Georgia" w:cs="Segoe UI"/>
                <w:color w:val="404040"/>
              </w:rPr>
            </w:pPr>
            <w:r w:rsidRPr="0021102E">
              <w:rPr>
                <w:rFonts w:ascii="Georgia" w:hAnsi="Georgia" w:cs="Segoe UI"/>
                <w:color w:val="404040"/>
              </w:rPr>
              <w:t>Explaining technical concepts to non-technical stakeholders</w:t>
            </w:r>
          </w:p>
          <w:p w:rsidR="006A25E9" w:rsidRPr="0021102E" w:rsidRDefault="006A25E9" w:rsidP="006A25E9">
            <w:pPr>
              <w:pStyle w:val="ds-markdown-paragraph"/>
              <w:numPr>
                <w:ilvl w:val="0"/>
                <w:numId w:val="14"/>
              </w:numPr>
              <w:shd w:val="clear" w:color="auto" w:fill="FFFFFF"/>
              <w:spacing w:before="0" w:beforeAutospacing="0" w:line="429" w:lineRule="atLeast"/>
              <w:ind w:left="0"/>
              <w:rPr>
                <w:rFonts w:ascii="Georgia" w:hAnsi="Georgia" w:cs="Segoe UI"/>
                <w:color w:val="404040"/>
              </w:rPr>
            </w:pPr>
            <w:r w:rsidRPr="0021102E">
              <w:rPr>
                <w:rFonts w:ascii="Georgia" w:hAnsi="Georgia" w:cs="Segoe UI"/>
                <w:color w:val="404040"/>
              </w:rPr>
              <w:t xml:space="preserve">Presenting project </w:t>
            </w:r>
            <w:proofErr w:type="gramStart"/>
            <w:r w:rsidRPr="0021102E">
              <w:rPr>
                <w:rFonts w:ascii="Georgia" w:hAnsi="Georgia" w:cs="Segoe UI"/>
                <w:color w:val="404040"/>
              </w:rPr>
              <w:t xml:space="preserve">demos </w:t>
            </w:r>
            <w:r w:rsidRPr="0021102E">
              <w:rPr>
                <w:rFonts w:ascii="Georgia" w:hAnsi="Georgia" w:cs="Segoe UI"/>
                <w:color w:val="404040"/>
              </w:rPr>
              <w:t xml:space="preserve"> </w:t>
            </w:r>
            <w:r w:rsidRPr="0021102E">
              <w:rPr>
                <w:rFonts w:ascii="Georgia" w:hAnsi="Georgia" w:cs="Segoe UI"/>
                <w:color w:val="404040"/>
              </w:rPr>
              <w:t>at</w:t>
            </w:r>
            <w:proofErr w:type="gramEnd"/>
            <w:r w:rsidRPr="0021102E">
              <w:rPr>
                <w:rFonts w:ascii="Georgia" w:hAnsi="Georgia" w:cs="Segoe UI"/>
                <w:color w:val="404040"/>
              </w:rPr>
              <w:t xml:space="preserve"> </w:t>
            </w:r>
            <w:proofErr w:type="spellStart"/>
            <w:r w:rsidRPr="0021102E">
              <w:rPr>
                <w:rFonts w:ascii="Georgia" w:hAnsi="Georgia" w:cs="Segoe UI"/>
                <w:color w:val="404040"/>
              </w:rPr>
              <w:t>GoMyCode</w:t>
            </w:r>
            <w:proofErr w:type="spellEnd"/>
            <w:r w:rsidRPr="0021102E">
              <w:rPr>
                <w:rFonts w:ascii="Georgia" w:hAnsi="Georgia" w:cs="Segoe UI"/>
                <w:color w:val="404040"/>
              </w:rPr>
              <w:t xml:space="preserve"> final presentations.</w:t>
            </w:r>
          </w:p>
          <w:p w:rsidR="006A25E9" w:rsidRPr="0021102E" w:rsidRDefault="006A25E9" w:rsidP="00FC4F3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B656B9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Pr="0021102E" w:rsidRDefault="006A25E9" w:rsidP="006A25E9">
            <w:pPr>
              <w:pStyle w:val="Heading1"/>
              <w:rPr>
                <w:rFonts w:ascii="Georgia" w:hAnsi="Georgia"/>
                <w:sz w:val="24"/>
                <w:szCs w:val="24"/>
              </w:rPr>
            </w:pPr>
            <w:r w:rsidRPr="0021102E">
              <w:rPr>
                <w:rFonts w:ascii="Georgia" w:hAnsi="Georgia"/>
                <w:sz w:val="24"/>
                <w:szCs w:val="24"/>
              </w:rPr>
              <w:lastRenderedPageBreak/>
              <w:t xml:space="preserve"> Leadership &amp; initiative  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A25E9" w:rsidRPr="006A25E9" w:rsidRDefault="006A25E9" w:rsidP="006A2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</w:pPr>
            <w:r w:rsidRPr="0021102E">
              <w:rPr>
                <w:rFonts w:ascii="Georgia" w:eastAsia="Arial Unicode MS" w:hAnsi="Georgia" w:cs="Arial Unicode MS"/>
                <w:color w:val="383A42"/>
                <w:sz w:val="24"/>
                <w:szCs w:val="24"/>
              </w:rPr>
              <w:t>-</w:t>
            </w:r>
            <w:r w:rsidRPr="0021102E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Technical Lead, car listing web site | </w:t>
            </w:r>
            <w:proofErr w:type="spellStart"/>
            <w:r w:rsidRPr="0021102E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>GoMyCode</w:t>
            </w:r>
            <w:proofErr w:type="spellEnd"/>
            <w:r w:rsidRPr="0021102E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| 2024</w:t>
            </w:r>
          </w:p>
          <w:p w:rsidR="006A25E9" w:rsidRPr="006A25E9" w:rsidRDefault="006A25E9" w:rsidP="006A2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</w:pPr>
            <w:r w:rsidRPr="006A25E9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 </w:t>
            </w:r>
            <w:r w:rsidRPr="0021102E">
              <w:rPr>
                <w:rFonts w:ascii="Georgia" w:eastAsia="Arial Unicode MS" w:hAnsi="Georgia" w:cs="Arial Unicode MS"/>
                <w:color w:val="383A42"/>
                <w:sz w:val="24"/>
                <w:szCs w:val="24"/>
              </w:rPr>
              <w:t>-</w:t>
            </w:r>
            <w:r w:rsidRPr="006A25E9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Coordinated 4-developer team to deliver MVP 2 days ahead of deadline</w:t>
            </w:r>
          </w:p>
          <w:p w:rsidR="006A25E9" w:rsidRPr="0021102E" w:rsidRDefault="006A25E9" w:rsidP="006A2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</w:pPr>
            <w:r w:rsidRPr="006A25E9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 </w:t>
            </w:r>
            <w:r w:rsidRPr="0021102E">
              <w:rPr>
                <w:rFonts w:ascii="Georgia" w:eastAsia="Arial Unicode MS" w:hAnsi="Georgia" w:cs="Arial Unicode MS"/>
                <w:color w:val="383A42"/>
                <w:sz w:val="24"/>
                <w:szCs w:val="24"/>
              </w:rPr>
              <w:t>-</w:t>
            </w:r>
            <w:r w:rsidRPr="006A25E9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Implemented code review system reducing bugs by 30%</w:t>
            </w:r>
          </w:p>
          <w:p w:rsidR="006A25E9" w:rsidRPr="006A25E9" w:rsidRDefault="006A25E9" w:rsidP="006A2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</w:pPr>
          </w:p>
          <w:p w:rsidR="006A25E9" w:rsidRPr="006A25E9" w:rsidRDefault="006A25E9" w:rsidP="006A2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</w:pPr>
            <w:r w:rsidRPr="006A25E9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 </w:t>
            </w:r>
            <w:r w:rsidRPr="0021102E">
              <w:rPr>
                <w:rFonts w:ascii="Georgia" w:eastAsia="Arial Unicode MS" w:hAnsi="Georgia" w:cs="Arial Unicode MS"/>
                <w:color w:val="383A42"/>
                <w:sz w:val="24"/>
                <w:szCs w:val="24"/>
              </w:rPr>
              <w:t>-</w:t>
            </w:r>
            <w:r w:rsidRPr="006A25E9">
              <w:rPr>
                <w:rFonts w:ascii="Georgia" w:eastAsia="Arial Unicode MS" w:hAnsi="Georgia" w:cs="Arial Unicode MS"/>
                <w:color w:val="494949"/>
                <w:sz w:val="24"/>
                <w:szCs w:val="24"/>
              </w:rPr>
              <w:t xml:space="preserve"> Facilitated weekly problem-solving sessions for 10+ peers</w:t>
            </w:r>
          </w:p>
          <w:p w:rsidR="00B656B9" w:rsidRPr="0021102E" w:rsidRDefault="00B656B9" w:rsidP="006A25E9">
            <w:pPr>
              <w:rPr>
                <w:rFonts w:ascii="Georgia" w:eastAsia="Arial Unicode MS" w:hAnsi="Georgia" w:cs="Arial Unicode MS"/>
                <w:sz w:val="24"/>
                <w:szCs w:val="24"/>
              </w:rPr>
            </w:pPr>
          </w:p>
        </w:tc>
      </w:tr>
      <w:tr w:rsidR="00910CBB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21102E" w:rsidRDefault="006A25E9" w:rsidP="006A25E9">
            <w:pPr>
              <w:pStyle w:val="Heading1"/>
              <w:rPr>
                <w:rFonts w:ascii="Georgia" w:hAnsi="Georgia"/>
                <w:sz w:val="24"/>
                <w:szCs w:val="24"/>
              </w:rPr>
            </w:pPr>
            <w:r w:rsidRPr="0021102E">
              <w:rPr>
                <w:rFonts w:ascii="Georgia" w:hAnsi="Georgia"/>
                <w:sz w:val="24"/>
                <w:szCs w:val="24"/>
              </w:rPr>
              <w:t>Fun Fact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21102E" w:rsidRDefault="00E63B0C" w:rsidP="00B656B9">
            <w:pPr>
              <w:pStyle w:val="Heading2"/>
              <w:rPr>
                <w:rFonts w:ascii="Georgia" w:hAnsi="Georgia"/>
                <w:sz w:val="24"/>
                <w:szCs w:val="24"/>
              </w:rPr>
            </w:pPr>
            <w:r w:rsidRPr="0021102E">
              <w:rPr>
                <w:rStyle w:val="Emphasis"/>
                <w:rFonts w:ascii="Georgia" w:hAnsi="Georgia" w:cs="Segoe UI"/>
                <w:color w:val="404040"/>
                <w:sz w:val="24"/>
                <w:szCs w:val="24"/>
                <w:shd w:val="clear" w:color="auto" w:fill="FFFFFF"/>
              </w:rPr>
              <w:t>I debugged my friend's dating app algorithm... and they're now engaged. Best 'technical support' I've ever provided!</w:t>
            </w:r>
          </w:p>
          <w:p w:rsidR="00B656B9" w:rsidRPr="0021102E" w:rsidRDefault="00B656B9" w:rsidP="00B656B9">
            <w:pPr>
              <w:rPr>
                <w:rFonts w:ascii="Georgia" w:hAnsi="Georgia"/>
                <w:sz w:val="24"/>
                <w:szCs w:val="24"/>
              </w:rPr>
            </w:pPr>
          </w:p>
          <w:p w:rsidR="00910CBB" w:rsidRPr="0021102E" w:rsidRDefault="00910CBB" w:rsidP="006A25E9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7A2648" w:rsidRDefault="007A2648" w:rsidP="007A2648">
      <w:pPr>
        <w:pStyle w:val="NoSpacing"/>
      </w:pPr>
    </w:p>
    <w:sectPr w:rsidR="007A2648" w:rsidSect="00474BB6">
      <w:headerReference w:type="default" r:id="rId9"/>
      <w:footerReference w:type="default" r:id="rId10"/>
      <w:headerReference w:type="first" r:id="rId11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11" w:rsidRDefault="006C6B11">
      <w:r>
        <w:separator/>
      </w:r>
    </w:p>
  </w:endnote>
  <w:endnote w:type="continuationSeparator" w:id="0">
    <w:p w:rsidR="006C6B11" w:rsidRDefault="006C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A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11" w:rsidRDefault="006C6B11">
      <w:r>
        <w:separator/>
      </w:r>
    </w:p>
  </w:footnote>
  <w:footnote w:type="continuationSeparator" w:id="0">
    <w:p w:rsidR="006C6B11" w:rsidRDefault="006C6B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77A0850B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F51FB7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E15CDD"/>
    <w:multiLevelType w:val="multilevel"/>
    <w:tmpl w:val="CCC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F519F"/>
    <w:multiLevelType w:val="multilevel"/>
    <w:tmpl w:val="18B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3F"/>
    <w:rsid w:val="0001722C"/>
    <w:rsid w:val="00024E30"/>
    <w:rsid w:val="00045CE7"/>
    <w:rsid w:val="00066481"/>
    <w:rsid w:val="00102CBC"/>
    <w:rsid w:val="00127BC3"/>
    <w:rsid w:val="001A2DAF"/>
    <w:rsid w:val="001E5C69"/>
    <w:rsid w:val="001F30A4"/>
    <w:rsid w:val="002001BF"/>
    <w:rsid w:val="0021102E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A25E9"/>
    <w:rsid w:val="006B4888"/>
    <w:rsid w:val="006C6B11"/>
    <w:rsid w:val="006D2999"/>
    <w:rsid w:val="006E1E22"/>
    <w:rsid w:val="00720AA4"/>
    <w:rsid w:val="00730614"/>
    <w:rsid w:val="007A2648"/>
    <w:rsid w:val="008F1622"/>
    <w:rsid w:val="00910CBB"/>
    <w:rsid w:val="00923D54"/>
    <w:rsid w:val="00933AC4"/>
    <w:rsid w:val="009F50CC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63B0C"/>
    <w:rsid w:val="00E9289A"/>
    <w:rsid w:val="00EC0619"/>
    <w:rsid w:val="00EE0B8D"/>
    <w:rsid w:val="00F068E1"/>
    <w:rsid w:val="00F14524"/>
    <w:rsid w:val="00F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EEB64-9E2B-47BF-B7AB-3A5AE482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Strong">
    <w:name w:val="Strong"/>
    <w:basedOn w:val="DefaultParagraphFont"/>
    <w:uiPriority w:val="22"/>
    <w:qFormat/>
    <w:rsid w:val="00FC4F3F"/>
    <w:rPr>
      <w:b/>
      <w:bCs/>
    </w:rPr>
  </w:style>
  <w:style w:type="paragraph" w:customStyle="1" w:styleId="ds-markdown-paragraph">
    <w:name w:val="ds-markdown-paragraph"/>
    <w:basedOn w:val="Normal"/>
    <w:rsid w:val="00FC4F3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4F3F"/>
    <w:rPr>
      <w:i/>
      <w:iCs/>
    </w:rPr>
  </w:style>
  <w:style w:type="character" w:customStyle="1" w:styleId="token">
    <w:name w:val="token"/>
    <w:basedOn w:val="DefaultParagraphFont"/>
    <w:rsid w:val="006A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zypositivetech-001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izzypositivetec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4739AAE1554695801E3222E55B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48998-D1FF-4254-8192-15468D7CB34A}"/>
      </w:docPartPr>
      <w:docPartBody>
        <w:p w:rsidR="00000000" w:rsidRDefault="009641D4">
          <w:pPr>
            <w:pStyle w:val="084739AAE1554695801E3222E55B8E25"/>
          </w:pPr>
          <w:r>
            <w:t>Objective</w:t>
          </w:r>
        </w:p>
      </w:docPartBody>
    </w:docPart>
    <w:docPart>
      <w:docPartPr>
        <w:name w:val="0AC2238688D649C59A2DC44675045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B268A-363A-431E-92D7-4DBD06B20ABB}"/>
      </w:docPartPr>
      <w:docPartBody>
        <w:p w:rsidR="00000000" w:rsidRDefault="009641D4">
          <w:pPr>
            <w:pStyle w:val="0AC2238688D649C59A2DC44675045C98"/>
          </w:pPr>
          <w:r>
            <w:t>Skills &amp; Abilities</w:t>
          </w:r>
        </w:p>
      </w:docPartBody>
    </w:docPart>
    <w:docPart>
      <w:docPartPr>
        <w:name w:val="468E1B6A1E3F498D8BD601570051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5F1C7-CA3A-485A-8512-3FF5B013BEE0}"/>
      </w:docPartPr>
      <w:docPartBody>
        <w:p w:rsidR="00000000" w:rsidRDefault="009641D4">
          <w:pPr>
            <w:pStyle w:val="468E1B6A1E3F498D8BD601570051C8EC"/>
          </w:pPr>
          <w:r w:rsidRPr="00024E30">
            <w:t>Education</w:t>
          </w:r>
        </w:p>
      </w:docPartBody>
    </w:docPart>
    <w:docPart>
      <w:docPartPr>
        <w:name w:val="54F34EB44A1947DFA9DD3723C2B26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5FCB0-8C2B-4F2C-8A55-32A08FF8C353}"/>
      </w:docPartPr>
      <w:docPartBody>
        <w:p w:rsidR="00000000" w:rsidRDefault="009641D4">
          <w:pPr>
            <w:pStyle w:val="54F34EB44A1947DFA9DD3723C2B2683A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D4"/>
    <w:rsid w:val="0096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1C5E4073B4438BA4043B8BDBDB13F">
    <w:name w:val="C1E1C5E4073B4438BA4043B8BDBDB13F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F235DDE0FE1D4020A3CF75572BD58146">
    <w:name w:val="F235DDE0FE1D4020A3CF75572BD58146"/>
  </w:style>
  <w:style w:type="paragraph" w:customStyle="1" w:styleId="249E7AC0C5534405BB279DF1E34EFE77">
    <w:name w:val="249E7AC0C5534405BB279DF1E34EFE77"/>
  </w:style>
  <w:style w:type="paragraph" w:customStyle="1" w:styleId="FC8D855CA02B4B36984CEB33E509E7E3">
    <w:name w:val="FC8D855CA02B4B36984CEB33E509E7E3"/>
  </w:style>
  <w:style w:type="paragraph" w:customStyle="1" w:styleId="898B32A501574D28866A426AFFC74DBF">
    <w:name w:val="898B32A501574D28866A426AFFC74DBF"/>
  </w:style>
  <w:style w:type="paragraph" w:customStyle="1" w:styleId="084739AAE1554695801E3222E55B8E25">
    <w:name w:val="084739AAE1554695801E3222E55B8E25"/>
  </w:style>
  <w:style w:type="paragraph" w:customStyle="1" w:styleId="6D5EB1F0E7D449D494D958572433BE7D">
    <w:name w:val="6D5EB1F0E7D449D494D958572433BE7D"/>
  </w:style>
  <w:style w:type="paragraph" w:customStyle="1" w:styleId="0AC2238688D649C59A2DC44675045C98">
    <w:name w:val="0AC2238688D649C59A2DC44675045C98"/>
  </w:style>
  <w:style w:type="paragraph" w:customStyle="1" w:styleId="A7DA3BBDFF594DD480A749DF1215FDA4">
    <w:name w:val="A7DA3BBDFF594DD480A749DF1215FDA4"/>
  </w:style>
  <w:style w:type="paragraph" w:customStyle="1" w:styleId="4E0BE137F0FE43449A1568641934134B">
    <w:name w:val="4E0BE137F0FE43449A1568641934134B"/>
  </w:style>
  <w:style w:type="paragraph" w:customStyle="1" w:styleId="DA87CACE45B344D68EACFF4C917DDC45">
    <w:name w:val="DA87CACE45B344D68EACFF4C917DDC45"/>
  </w:style>
  <w:style w:type="paragraph" w:customStyle="1" w:styleId="8AAA67D4C86747DA88C91CC1DC6CA6DE">
    <w:name w:val="8AAA67D4C86747DA88C91CC1DC6CA6DE"/>
  </w:style>
  <w:style w:type="paragraph" w:customStyle="1" w:styleId="9E78BAC21C5441108144106D5A0CC0E4">
    <w:name w:val="9E78BAC21C5441108144106D5A0CC0E4"/>
  </w:style>
  <w:style w:type="paragraph" w:customStyle="1" w:styleId="61945C676299425F902C09A3F02ED215">
    <w:name w:val="61945C676299425F902C09A3F02ED215"/>
  </w:style>
  <w:style w:type="paragraph" w:customStyle="1" w:styleId="ED5312B1063943E498B1E5A89E2C1401">
    <w:name w:val="ED5312B1063943E498B1E5A89E2C1401"/>
  </w:style>
  <w:style w:type="paragraph" w:customStyle="1" w:styleId="542B6F4CB7AC49788A88E4EBD96322BE">
    <w:name w:val="542B6F4CB7AC49788A88E4EBD96322BE"/>
  </w:style>
  <w:style w:type="paragraph" w:customStyle="1" w:styleId="13DB6492AE404B20A0EA7A518BCDD46C">
    <w:name w:val="13DB6492AE404B20A0EA7A518BCDD46C"/>
  </w:style>
  <w:style w:type="paragraph" w:customStyle="1" w:styleId="B11E66C785EB4AC4B4E95150900ADD9B">
    <w:name w:val="B11E66C785EB4AC4B4E95150900ADD9B"/>
  </w:style>
  <w:style w:type="paragraph" w:customStyle="1" w:styleId="50A3A5D8CDE14344A8AFA61E342AAFA9">
    <w:name w:val="50A3A5D8CDE14344A8AFA61E342AAFA9"/>
  </w:style>
  <w:style w:type="paragraph" w:customStyle="1" w:styleId="BE17B9E43A7B46D28538997463FB8424">
    <w:name w:val="BE17B9E43A7B46D28538997463FB8424"/>
  </w:style>
  <w:style w:type="paragraph" w:customStyle="1" w:styleId="5C7C82ED980041A39900F283EE182A13">
    <w:name w:val="5C7C82ED980041A39900F283EE182A13"/>
  </w:style>
  <w:style w:type="paragraph" w:customStyle="1" w:styleId="4CD727CB9FFF4F69AD127AFBB71B797A">
    <w:name w:val="4CD727CB9FFF4F69AD127AFBB71B797A"/>
  </w:style>
  <w:style w:type="paragraph" w:customStyle="1" w:styleId="468E1B6A1E3F498D8BD601570051C8EC">
    <w:name w:val="468E1B6A1E3F498D8BD601570051C8EC"/>
  </w:style>
  <w:style w:type="paragraph" w:customStyle="1" w:styleId="84A80098FBC54C0196773718C630E547">
    <w:name w:val="84A80098FBC54C0196773718C630E547"/>
  </w:style>
  <w:style w:type="paragraph" w:customStyle="1" w:styleId="2E30539949D3461987C91C9FB042D3A7">
    <w:name w:val="2E30539949D3461987C91C9FB042D3A7"/>
  </w:style>
  <w:style w:type="paragraph" w:customStyle="1" w:styleId="5FF5C6F6C2BF49A49B8266612D59F241">
    <w:name w:val="5FF5C6F6C2BF49A49B8266612D59F241"/>
  </w:style>
  <w:style w:type="paragraph" w:customStyle="1" w:styleId="20F1241CBF704B52980B8E45FCB80450">
    <w:name w:val="20F1241CBF704B52980B8E45FCB80450"/>
  </w:style>
  <w:style w:type="paragraph" w:customStyle="1" w:styleId="D7AAA6A09C0B4D83821A70717C613A87">
    <w:name w:val="D7AAA6A09C0B4D83821A70717C613A87"/>
  </w:style>
  <w:style w:type="paragraph" w:customStyle="1" w:styleId="54F34EB44A1947DFA9DD3723C2B2683A">
    <w:name w:val="54F34EB44A1947DFA9DD3723C2B2683A"/>
  </w:style>
  <w:style w:type="paragraph" w:customStyle="1" w:styleId="74D113B61A4C4C6695D4FCAA65FE4EAA">
    <w:name w:val="74D113B61A4C4C6695D4FCAA65FE4EAA"/>
  </w:style>
  <w:style w:type="paragraph" w:customStyle="1" w:styleId="31E63994E98343AABB546ADDAA2D60F4">
    <w:name w:val="31E63994E98343AABB546ADDAA2D60F4"/>
  </w:style>
  <w:style w:type="paragraph" w:customStyle="1" w:styleId="C894940F910A4A32B8495D72B121113B">
    <w:name w:val="C894940F910A4A32B8495D72B121113B"/>
  </w:style>
  <w:style w:type="paragraph" w:customStyle="1" w:styleId="1B8DB14C36FA4B68ACEC5191968D5799">
    <w:name w:val="1B8DB14C36FA4B68ACEC5191968D5799"/>
  </w:style>
  <w:style w:type="paragraph" w:customStyle="1" w:styleId="D385B403654B4A71AF5A14A0D50686AE">
    <w:name w:val="D385B403654B4A71AF5A14A0D50686AE"/>
  </w:style>
  <w:style w:type="paragraph" w:customStyle="1" w:styleId="BB10AEFD6D044140822ACCE3B433E3DE">
    <w:name w:val="BB10AEFD6D044140822ACCE3B433E3DE"/>
  </w:style>
  <w:style w:type="paragraph" w:customStyle="1" w:styleId="547C65FE6781475491225C51BC9C7B6B">
    <w:name w:val="547C65FE6781475491225C51BC9C7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617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</cp:revision>
  <cp:lastPrinted>2025-05-07T00:20:00Z</cp:lastPrinted>
  <dcterms:created xsi:type="dcterms:W3CDTF">2025-05-06T14:08:00Z</dcterms:created>
  <dcterms:modified xsi:type="dcterms:W3CDTF">2025-05-07T00:25:00Z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